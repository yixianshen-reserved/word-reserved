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14:paraId="12E9BEBA" w14:textId="77777777" w:rsidTr="00943EC2">
        <w:trPr>
          <w:trHeight w:val="4082"/>
        </w:trPr>
        <w:tc>
          <w:tcPr>
            <w:tcW w:w="3600" w:type="dxa"/>
            <w:vAlign w:val="bottom"/>
          </w:tcPr>
          <w:p w14:paraId="3586F6F2" w14:textId="77777777" w:rsidR="001B2ABD" w:rsidRPr="003969F0" w:rsidRDefault="001B2ABD" w:rsidP="001B2ABD">
            <w:pPr>
              <w:tabs>
                <w:tab w:val="left" w:pos="990"/>
              </w:tabs>
              <w:jc w:val="center"/>
            </w:pPr>
            <w:r w:rsidRPr="003969F0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16CF7F25" wp14:editId="0F9FE63F">
                      <wp:extent cx="2122805" cy="2522855"/>
                      <wp:effectExtent l="19050" t="19050" r="29845" b="29845"/>
                      <wp:docPr id="2" name="椭圆形 2" title="男性职业头部特写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5228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B4D20D" w14:textId="13576274" w:rsidR="00EB6F4A" w:rsidRDefault="00943EC2" w:rsidP="00EB6F4A">
                                  <w:pPr>
                                    <w:jc w:val="center"/>
                                  </w:pPr>
                                  <w:r w:rsidRPr="00943EC2">
                                    <w:drawing>
                                      <wp:inline distT="0" distB="0" distL="0" distR="0" wp14:anchorId="57855DB2" wp14:editId="0A68C926">
                                        <wp:extent cx="1254125" cy="46990"/>
                                        <wp:effectExtent l="0" t="0" r="0" b="0"/>
                                        <wp:docPr id="4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54125" cy="469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CF7F25" id="椭圆形 2" o:spid="_x0000_s1026" alt="标题: 男性职业头部特写" style="width:167.15pt;height:19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" strokecolor="#94b6d2 [3204]" strokeweight="5pt">
                      <v:fill r:id="rId12" o:title="" recolor="t" rotate="t" type="frame"/>
                      <v:stroke joinstyle="miter"/>
                      <v:textbox>
                        <w:txbxContent>
                          <w:p w14:paraId="4AB4D20D" w14:textId="13576274" w:rsidR="00EB6F4A" w:rsidRDefault="00943EC2" w:rsidP="00EB6F4A">
                            <w:pPr>
                              <w:jc w:val="center"/>
                            </w:pPr>
                            <w:r w:rsidRPr="00943EC2">
                              <w:drawing>
                                <wp:inline distT="0" distB="0" distL="0" distR="0" wp14:anchorId="57855DB2" wp14:editId="0A68C926">
                                  <wp:extent cx="1254125" cy="4699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4125" cy="46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5BC7BD5" w14:textId="77777777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AE74CA7" w14:textId="4277C58E" w:rsidR="001B2ABD" w:rsidRPr="003969F0" w:rsidRDefault="00943EC2" w:rsidP="003969F0">
            <w:pPr>
              <w:pStyle w:val="a6"/>
            </w:pPr>
            <w:r>
              <w:rPr>
                <w:rFonts w:hint="eastAsia"/>
              </w:rPr>
              <w:t>易泉枫</w:t>
            </w:r>
          </w:p>
          <w:p w14:paraId="16749E4D" w14:textId="25DF3E71" w:rsidR="001B2ABD" w:rsidRPr="003969F0" w:rsidRDefault="001B2ABD" w:rsidP="001B2ABD">
            <w:pPr>
              <w:pStyle w:val="af2"/>
            </w:pPr>
          </w:p>
        </w:tc>
      </w:tr>
      <w:tr w:rsidR="001B2ABD" w:rsidRPr="003969F0" w14:paraId="66BE9D62" w14:textId="77777777" w:rsidTr="00943EC2">
        <w:tc>
          <w:tcPr>
            <w:tcW w:w="3600" w:type="dxa"/>
          </w:tcPr>
          <w:sdt>
            <w:sdtPr>
              <w:rPr>
                <w:rFonts w:hint="eastAsia"/>
              </w:rPr>
              <w:id w:val="-1711873194"/>
              <w:placeholder>
                <w:docPart w:val="F0D5CA0058F647C2ADC41B365F1B6B35"/>
              </w:placeholder>
              <w:temporary/>
              <w:showingPlcHdr/>
              <w15:appearance w15:val="hidden"/>
            </w:sdtPr>
            <w:sdtEndPr/>
            <w:sdtContent>
              <w:p w14:paraId="2C469560" w14:textId="77777777" w:rsidR="001B2ABD" w:rsidRPr="003969F0" w:rsidRDefault="00036450" w:rsidP="00036450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个人信息</w:t>
                </w:r>
              </w:p>
            </w:sdtContent>
          </w:sdt>
          <w:p w14:paraId="6E683EE5" w14:textId="730A7CDA" w:rsidR="00036450" w:rsidRPr="003969F0" w:rsidRDefault="00036450" w:rsidP="00943EC2"/>
          <w:p w14:paraId="3041DC6A" w14:textId="77777777" w:rsidR="00036450" w:rsidRPr="003969F0" w:rsidRDefault="00036450" w:rsidP="00036450"/>
          <w:sdt>
            <w:sdtPr>
              <w:rPr>
                <w:rFonts w:hint="eastAsia"/>
              </w:rPr>
              <w:id w:val="-1954003311"/>
              <w:placeholder>
                <w:docPart w:val="FE977DD817B14FB4AB84CBC340DA45A3"/>
              </w:placeholder>
              <w:temporary/>
              <w:showingPlcHdr/>
              <w15:appearance w15:val="hidden"/>
            </w:sdtPr>
            <w:sdtEndPr/>
            <w:sdtContent>
              <w:p w14:paraId="69B1A6D9" w14:textId="77777777" w:rsidR="00036450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联系人</w:t>
                </w:r>
              </w:p>
            </w:sdtContent>
          </w:sdt>
          <w:sdt>
            <w:sdtPr>
              <w:rPr>
                <w:rFonts w:hint="eastAsia"/>
              </w:rPr>
              <w:id w:val="1111563247"/>
              <w:placeholder>
                <w:docPart w:val="0A61B9FAF2EA4E1B988D84B2138D1596"/>
              </w:placeholder>
              <w:temporary/>
              <w:showingPlcHdr/>
              <w15:appearance w15:val="hidden"/>
            </w:sdtPr>
            <w:sdtEndPr/>
            <w:sdtContent>
              <w:p w14:paraId="5F5AB297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电话：</w:t>
                </w:r>
              </w:p>
            </w:sdtContent>
          </w:sdt>
          <w:p w14:paraId="0BF6F146" w14:textId="44C34B1A" w:rsidR="004D3011" w:rsidRPr="003969F0" w:rsidRDefault="00943EC2" w:rsidP="004D30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8827858245</w:t>
            </w:r>
          </w:p>
          <w:p w14:paraId="1B92C600" w14:textId="77777777" w:rsidR="004D3011" w:rsidRPr="003969F0" w:rsidRDefault="004D3011" w:rsidP="004D3011"/>
          <w:sdt>
            <w:sdtPr>
              <w:rPr>
                <w:rFonts w:hint="eastAsia"/>
              </w:rPr>
              <w:id w:val="-240260293"/>
              <w:placeholder>
                <w:docPart w:val="4996D5660E944497920E815D5DA31590"/>
              </w:placeholder>
              <w:temporary/>
              <w:showingPlcHdr/>
              <w15:appearance w15:val="hidden"/>
            </w:sdtPr>
            <w:sdtEndPr/>
            <w:sdtContent>
              <w:p w14:paraId="68C2B0FC" w14:textId="77777777" w:rsidR="004D3011" w:rsidRPr="003969F0" w:rsidRDefault="004D3011" w:rsidP="004D3011">
                <w:r w:rsidRPr="003969F0">
                  <w:rPr>
                    <w:rFonts w:hint="eastAsia"/>
                    <w:lang w:val="zh-CN" w:bidi="zh-CN"/>
                  </w:rPr>
                  <w:t>电子邮件</w:t>
                </w:r>
                <w:r w:rsidRPr="002216F9">
                  <w:rPr>
                    <w:rFonts w:hint="eastAsia"/>
                    <w:lang w:bidi="zh-CN"/>
                  </w:rPr>
                  <w:t>：</w:t>
                </w:r>
              </w:p>
            </w:sdtContent>
          </w:sdt>
          <w:p w14:paraId="100C9C3A" w14:textId="43C1A0C5" w:rsidR="00036450" w:rsidRPr="002216F9" w:rsidRDefault="00943EC2" w:rsidP="004D3011">
            <w:pPr>
              <w:rPr>
                <w:rStyle w:val="ab"/>
              </w:rPr>
            </w:pPr>
            <w:r>
              <w:t>yiquanfeng@</w:t>
            </w:r>
            <w:r>
              <w:rPr>
                <w:rFonts w:hint="eastAsia"/>
              </w:rPr>
              <w:t>qq</w:t>
            </w:r>
            <w:r>
              <w:t>.com</w:t>
            </w:r>
          </w:p>
          <w:p w14:paraId="4ED20708" w14:textId="77777777" w:rsidR="004142CD" w:rsidRPr="003969F0" w:rsidRDefault="004142CD" w:rsidP="004142CD"/>
          <w:sdt>
            <w:sdtPr>
              <w:rPr>
                <w:rFonts w:hint="eastAsia"/>
              </w:rPr>
              <w:id w:val="-1444214663"/>
              <w:placeholder>
                <w:docPart w:val="E46345085ABB421A8527A285540FF5DD"/>
              </w:placeholder>
              <w:temporary/>
              <w:showingPlcHdr/>
              <w15:appearance w15:val="hidden"/>
            </w:sdtPr>
            <w:sdtEndPr/>
            <w:sdtContent>
              <w:p w14:paraId="6A648CF4" w14:textId="77777777" w:rsidR="004D3011" w:rsidRPr="003969F0" w:rsidRDefault="00CB0055" w:rsidP="00CB0055">
                <w:pPr>
                  <w:pStyle w:val="31"/>
                </w:pPr>
                <w:r w:rsidRPr="003969F0">
                  <w:rPr>
                    <w:rFonts w:hint="eastAsia"/>
                    <w:lang w:val="zh-CN" w:bidi="zh-CN"/>
                  </w:rPr>
                  <w:t>爱好</w:t>
                </w:r>
              </w:p>
            </w:sdtContent>
          </w:sdt>
          <w:p w14:paraId="7A68E57E" w14:textId="356A68DD" w:rsidR="004D3011" w:rsidRPr="003969F0" w:rsidRDefault="00943EC2" w:rsidP="00943EC2">
            <w:r>
              <w:rPr>
                <w:rFonts w:hint="eastAsia"/>
              </w:rPr>
              <w:t>长跑</w:t>
            </w:r>
          </w:p>
        </w:tc>
        <w:tc>
          <w:tcPr>
            <w:tcW w:w="720" w:type="dxa"/>
          </w:tcPr>
          <w:p w14:paraId="2539124E" w14:textId="77777777"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hint="eastAsia"/>
              </w:rPr>
              <w:id w:val="1049110328"/>
              <w:placeholder>
                <w:docPart w:val="B3219CECB6E74AE88B800000315382C5"/>
              </w:placeholder>
              <w:temporary/>
              <w:showingPlcHdr/>
              <w15:appearance w15:val="hidden"/>
            </w:sdtPr>
            <w:sdtEndPr/>
            <w:sdtContent>
              <w:p w14:paraId="197FF3CF" w14:textId="77777777" w:rsidR="001B2ABD" w:rsidRPr="003969F0" w:rsidRDefault="00E25A26" w:rsidP="00036450">
                <w:pPr>
                  <w:pStyle w:val="21"/>
                </w:pPr>
                <w:r w:rsidRPr="003969F0">
                  <w:rPr>
                    <w:rFonts w:hint="eastAsia"/>
                    <w:lang w:val="zh-CN" w:bidi="zh-CN"/>
                  </w:rPr>
                  <w:t>教育背景</w:t>
                </w:r>
              </w:p>
            </w:sdtContent>
          </w:sdt>
          <w:p w14:paraId="5CB90BE3" w14:textId="77777777" w:rsidR="00036450" w:rsidRPr="003969F0" w:rsidRDefault="00E56532" w:rsidP="00B359E4">
            <w:pPr>
              <w:pStyle w:val="41"/>
            </w:pPr>
            <w:sdt>
              <w:sdtPr>
                <w:rPr>
                  <w:rFonts w:hint="eastAsia"/>
                </w:rPr>
                <w:id w:val="245614494"/>
                <w:placeholder>
                  <w:docPart w:val="068F37C57FD744E689E5626E7770DB2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3969F0">
                  <w:rPr>
                    <w:rFonts w:hint="eastAsia"/>
                    <w:lang w:val="zh-CN" w:bidi="zh-CN"/>
                  </w:rPr>
                  <w:t>[学校名称]</w:t>
                </w:r>
              </w:sdtContent>
            </w:sdt>
          </w:p>
          <w:p w14:paraId="4163D702" w14:textId="77777777" w:rsidR="00943EC2" w:rsidRDefault="00943EC2" w:rsidP="00943EC2">
            <w:pPr>
              <w:pStyle w:val="a9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北京邮电大学本科大一电子信息专业</w:t>
            </w:r>
          </w:p>
          <w:p w14:paraId="18B7E965" w14:textId="3244C385" w:rsidR="001424E5" w:rsidRPr="003969F0" w:rsidRDefault="00943EC2" w:rsidP="00943EC2">
            <w:pPr>
              <w:pStyle w:val="a9"/>
            </w:pPr>
            <w:r>
              <w:rPr>
                <w:rFonts w:hint="eastAsia"/>
                <w:lang w:val="zh-CN" w:bidi="zh-CN"/>
              </w:rPr>
              <w:t>北京邮电大学机器人队队员</w:t>
            </w:r>
            <w:r w:rsidR="001424E5" w:rsidRPr="003969F0">
              <w:rPr>
                <w:rFonts w:hint="eastAsia"/>
                <w:lang w:val="zh-CN" w:bidi="zh-CN"/>
              </w:rPr>
              <w:t xml:space="preserve"> </w:t>
            </w:r>
          </w:p>
          <w:p w14:paraId="628183EF" w14:textId="77777777" w:rsidR="004142CD" w:rsidRPr="003969F0" w:rsidRDefault="004142CD" w:rsidP="00036450"/>
          <w:sdt>
            <w:sdtPr>
              <w:rPr>
                <w:rFonts w:hint="eastAsia"/>
              </w:rPr>
              <w:id w:val="1001553383"/>
              <w:placeholder>
                <w:docPart w:val="433D428AE4D745F2BCCF81300C3F30DB"/>
              </w:placeholder>
              <w:temporary/>
              <w:showingPlcHdr/>
              <w15:appearance w15:val="hidden"/>
            </w:sdtPr>
            <w:sdtEndPr/>
            <w:sdtContent>
              <w:p w14:paraId="1DAF432A" w14:textId="77777777" w:rsidR="00036450" w:rsidRPr="003969F0" w:rsidRDefault="00036450" w:rsidP="00036450">
                <w:pPr>
                  <w:pStyle w:val="21"/>
                </w:pPr>
                <w:r w:rsidRPr="003969F0">
                  <w:rPr>
                    <w:rFonts w:hint="eastAsia"/>
                    <w:lang w:val="zh-CN" w:bidi="zh-CN"/>
                  </w:rPr>
                  <w:t>工作经验</w:t>
                </w:r>
              </w:p>
            </w:sdtContent>
          </w:sdt>
          <w:p w14:paraId="7653D045" w14:textId="60733713" w:rsidR="004D3011" w:rsidRPr="003969F0" w:rsidRDefault="00943EC2" w:rsidP="00943EC2"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感觉是零基础，只会一些基础的C语言编程，但是在机器人队中</w:t>
            </w:r>
            <w:r w:rsidR="00E56532">
              <w:rPr>
                <w:rFonts w:hint="eastAsia"/>
              </w:rPr>
              <w:t>担任硬件组成员，基本的实验室仪器能够使用，对stm</w:t>
            </w:r>
            <w:r w:rsidR="00E56532">
              <w:t>32</w:t>
            </w:r>
            <w:r w:rsidR="00E56532">
              <w:rPr>
                <w:rFonts w:hint="eastAsia"/>
              </w:rPr>
              <w:t>f</w:t>
            </w:r>
            <w:r w:rsidR="00E56532">
              <w:t>407</w:t>
            </w:r>
            <w:r w:rsidR="00E56532">
              <w:rPr>
                <w:rFonts w:hint="eastAsia"/>
              </w:rPr>
              <w:t>和4</w:t>
            </w:r>
            <w:r w:rsidR="00E56532">
              <w:t>05</w:t>
            </w:r>
            <w:r w:rsidR="00E56532">
              <w:rPr>
                <w:rFonts w:hint="eastAsia"/>
              </w:rPr>
              <w:t>的芯片相对熟悉，并且学习过stm</w:t>
            </w:r>
            <w:r w:rsidR="00E56532">
              <w:t>32</w:t>
            </w:r>
            <w:r w:rsidR="00E56532">
              <w:rPr>
                <w:rFonts w:hint="eastAsia"/>
              </w:rPr>
              <w:t>cubemx</w:t>
            </w:r>
            <w:r w:rsidR="00E56532">
              <w:t>+</w:t>
            </w:r>
            <w:r w:rsidR="00E56532">
              <w:rPr>
                <w:rFonts w:hint="eastAsia"/>
              </w:rPr>
              <w:t>clion的单片机编程流程，在</w:t>
            </w:r>
            <w:r w:rsidR="00E56532">
              <w:t>2024</w:t>
            </w:r>
            <w:r w:rsidR="00E56532">
              <w:rPr>
                <w:rFonts w:hint="eastAsia"/>
              </w:rPr>
              <w:t>年五月会参加中国机器人大赛篮球自主机器人赛项</w:t>
            </w:r>
          </w:p>
          <w:p w14:paraId="0869DD75" w14:textId="77777777" w:rsidR="004D3011" w:rsidRPr="003969F0" w:rsidRDefault="004D3011" w:rsidP="00036450"/>
          <w:p w14:paraId="606184AE" w14:textId="3F9DBC8F" w:rsidR="00036450" w:rsidRPr="003969F0" w:rsidRDefault="00036450" w:rsidP="00036450">
            <w:pPr>
              <w:pStyle w:val="21"/>
            </w:pPr>
          </w:p>
          <w:p w14:paraId="182BE360" w14:textId="77777777" w:rsidR="00036450" w:rsidRPr="003969F0" w:rsidRDefault="00112054" w:rsidP="004D3011">
            <w:pPr>
              <w:rPr>
                <w:color w:val="FFFFFF" w:themeColor="background1"/>
              </w:rPr>
            </w:pPr>
            <w:r w:rsidRPr="003969F0">
              <w:rPr>
                <w:rFonts w:hint="eastAsia"/>
                <w:noProof/>
                <w:color w:val="000000" w:themeColor="text1"/>
                <w:lang w:val="zh-CN" w:bidi="zh-CN"/>
              </w:rPr>
              <w:drawing>
                <wp:inline distT="0" distB="0" distL="0" distR="0" wp14:anchorId="7F78F423" wp14:editId="5E3AD74D">
                  <wp:extent cx="3756660" cy="1257300"/>
                  <wp:effectExtent l="0" t="0" r="0" b="0"/>
                  <wp:docPr id="12" name="图表 12" descr="技能图表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1960F509" w14:textId="2A4BCCD9" w:rsidR="00943EC2" w:rsidRDefault="00943EC2" w:rsidP="00943EC2">
      <w:pPr>
        <w:pStyle w:val="21"/>
        <w:rPr>
          <w:rFonts w:cstheme="minorBidi"/>
          <w:b w:val="0"/>
          <w:bCs w:val="0"/>
          <w:caps w:val="0"/>
          <w:sz w:val="18"/>
          <w:szCs w:val="22"/>
        </w:rPr>
      </w:pPr>
    </w:p>
    <w:p w14:paraId="39A8ABB1" w14:textId="77777777" w:rsidR="0043117B" w:rsidRPr="003969F0" w:rsidRDefault="00E56532" w:rsidP="000C45FF">
      <w:pPr>
        <w:tabs>
          <w:tab w:val="left" w:pos="990"/>
        </w:tabs>
      </w:pPr>
    </w:p>
    <w:sectPr w:rsidR="0043117B" w:rsidRPr="003969F0" w:rsidSect="002D3CA3">
      <w:headerReference w:type="default" r:id="rId14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F9EF" w14:textId="77777777" w:rsidR="00943EC2" w:rsidRDefault="00943EC2" w:rsidP="000C45FF">
      <w:r>
        <w:separator/>
      </w:r>
    </w:p>
  </w:endnote>
  <w:endnote w:type="continuationSeparator" w:id="0">
    <w:p w14:paraId="6A19ECCD" w14:textId="77777777" w:rsidR="00943EC2" w:rsidRDefault="00943EC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9717" w14:textId="77777777" w:rsidR="00943EC2" w:rsidRDefault="00943EC2" w:rsidP="000C45FF">
      <w:r>
        <w:separator/>
      </w:r>
    </w:p>
  </w:footnote>
  <w:footnote w:type="continuationSeparator" w:id="0">
    <w:p w14:paraId="3B17B2C3" w14:textId="77777777" w:rsidR="00943EC2" w:rsidRDefault="00943EC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1EA3" w14:textId="77777777"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7C9F47E0" wp14:editId="0595464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C2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16F9"/>
    <w:rsid w:val="002400EB"/>
    <w:rsid w:val="00256CF7"/>
    <w:rsid w:val="002660C8"/>
    <w:rsid w:val="00281FD5"/>
    <w:rsid w:val="002D3CA3"/>
    <w:rsid w:val="0030481B"/>
    <w:rsid w:val="003156FC"/>
    <w:rsid w:val="003254B5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868CC"/>
    <w:rsid w:val="00715FCB"/>
    <w:rsid w:val="00743101"/>
    <w:rsid w:val="007775E1"/>
    <w:rsid w:val="007867A0"/>
    <w:rsid w:val="007927F5"/>
    <w:rsid w:val="00802CA0"/>
    <w:rsid w:val="009260CD"/>
    <w:rsid w:val="00943EC2"/>
    <w:rsid w:val="00952C25"/>
    <w:rsid w:val="00A2118D"/>
    <w:rsid w:val="00AD76E2"/>
    <w:rsid w:val="00B20152"/>
    <w:rsid w:val="00B359E4"/>
    <w:rsid w:val="00B57D98"/>
    <w:rsid w:val="00B70850"/>
    <w:rsid w:val="00BA68AF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56532"/>
    <w:rsid w:val="00EB6F4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E4F6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feng\AppData\Local\Microsoft\Office\16.0\DTS\zh-CN%7b9AC14811-E8AF-4CA2-961E-955FF7988004%7d\%7b19AC8BD4-3EC1-44C8-9DEC-0A125D89C59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Microsoft YaHei UI" panose="020B0503020204020204" pitchFamily="34" charset="-122"/>
                <a:ea typeface="Microsoft YaHei UI" panose="020B0503020204020204" pitchFamily="34" charset="-122"/>
                <a:cs typeface="+mn-cs"/>
              </a:defRPr>
            </a:pPr>
            <a:endParaRPr lang="zh-CN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latin typeface="Microsoft YaHei UI" panose="020B0503020204020204" pitchFamily="34" charset="-122"/>
          <a:ea typeface="Microsoft YaHei UI" panose="020B0503020204020204" pitchFamily="34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D5CA0058F647C2ADC41B365F1B6B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540D4-558D-4ABD-9E9C-2C2ABDE04248}"/>
      </w:docPartPr>
      <w:docPartBody>
        <w:p w:rsidR="00000000" w:rsidRDefault="00483732">
          <w:pPr>
            <w:pStyle w:val="F0D5CA0058F647C2ADC41B365F1B6B35"/>
          </w:pPr>
          <w:r w:rsidRPr="003969F0">
            <w:rPr>
              <w:rFonts w:hint="eastAsia"/>
              <w:lang w:val="zh-CN" w:bidi="zh-CN"/>
            </w:rPr>
            <w:t>个人信息</w:t>
          </w:r>
        </w:p>
      </w:docPartBody>
    </w:docPart>
    <w:docPart>
      <w:docPartPr>
        <w:name w:val="FE977DD817B14FB4AB84CBC340DA45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5B586C-E95F-492D-81A7-15D41F8DFC1A}"/>
      </w:docPartPr>
      <w:docPartBody>
        <w:p w:rsidR="00000000" w:rsidRDefault="00483732">
          <w:pPr>
            <w:pStyle w:val="FE977DD817B14FB4AB84CBC340DA45A3"/>
          </w:pPr>
          <w:r w:rsidRPr="003969F0">
            <w:rPr>
              <w:rFonts w:hint="eastAsia"/>
              <w:lang w:val="zh-CN" w:bidi="zh-CN"/>
            </w:rPr>
            <w:t>联系人</w:t>
          </w:r>
        </w:p>
      </w:docPartBody>
    </w:docPart>
    <w:docPart>
      <w:docPartPr>
        <w:name w:val="0A61B9FAF2EA4E1B988D84B2138D15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AD3244-B412-4C66-A750-DA6ED7489551}"/>
      </w:docPartPr>
      <w:docPartBody>
        <w:p w:rsidR="00000000" w:rsidRDefault="00483732">
          <w:pPr>
            <w:pStyle w:val="0A61B9FAF2EA4E1B988D84B2138D1596"/>
          </w:pPr>
          <w:r w:rsidRPr="003969F0">
            <w:rPr>
              <w:rFonts w:hint="eastAsia"/>
              <w:lang w:val="zh-CN" w:bidi="zh-CN"/>
            </w:rPr>
            <w:t>电话：</w:t>
          </w:r>
        </w:p>
      </w:docPartBody>
    </w:docPart>
    <w:docPart>
      <w:docPartPr>
        <w:name w:val="4996D5660E944497920E815D5DA315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BB0C7-B0D8-464E-BD35-769CE1067BD9}"/>
      </w:docPartPr>
      <w:docPartBody>
        <w:p w:rsidR="00000000" w:rsidRDefault="00483732">
          <w:pPr>
            <w:pStyle w:val="4996D5660E944497920E815D5DA31590"/>
          </w:pPr>
          <w:r w:rsidRPr="003969F0">
            <w:rPr>
              <w:rFonts w:hint="eastAsia"/>
              <w:lang w:val="zh-CN" w:bidi="zh-CN"/>
            </w:rPr>
            <w:t>电子邮件</w:t>
          </w:r>
          <w:r w:rsidRPr="002216F9">
            <w:rPr>
              <w:rFonts w:hint="eastAsia"/>
              <w:lang w:bidi="zh-CN"/>
            </w:rPr>
            <w:t>：</w:t>
          </w:r>
        </w:p>
      </w:docPartBody>
    </w:docPart>
    <w:docPart>
      <w:docPartPr>
        <w:name w:val="E46345085ABB421A8527A285540FF5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CD09FF-5BA1-4F44-A61F-654E5E7F5FD3}"/>
      </w:docPartPr>
      <w:docPartBody>
        <w:p w:rsidR="00000000" w:rsidRDefault="00483732">
          <w:pPr>
            <w:pStyle w:val="E46345085ABB421A8527A285540FF5DD"/>
          </w:pPr>
          <w:r w:rsidRPr="003969F0">
            <w:rPr>
              <w:rFonts w:hint="eastAsia"/>
              <w:lang w:val="zh-CN" w:bidi="zh-CN"/>
            </w:rPr>
            <w:t>爱好</w:t>
          </w:r>
        </w:p>
      </w:docPartBody>
    </w:docPart>
    <w:docPart>
      <w:docPartPr>
        <w:name w:val="B3219CECB6E74AE88B800000315382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C1919E-4519-4CC6-AB28-966D5D86E4C3}"/>
      </w:docPartPr>
      <w:docPartBody>
        <w:p w:rsidR="00000000" w:rsidRDefault="00483732">
          <w:pPr>
            <w:pStyle w:val="B3219CECB6E74AE88B800000315382C5"/>
          </w:pPr>
          <w:r w:rsidRPr="003969F0">
            <w:rPr>
              <w:rFonts w:hint="eastAsia"/>
              <w:lang w:val="zh-CN" w:bidi="zh-CN"/>
            </w:rPr>
            <w:t>教育背景</w:t>
          </w:r>
        </w:p>
      </w:docPartBody>
    </w:docPart>
    <w:docPart>
      <w:docPartPr>
        <w:name w:val="068F37C57FD744E689E5626E7770DB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87F09-35B2-4FE1-A840-94800794C5A6}"/>
      </w:docPartPr>
      <w:docPartBody>
        <w:p w:rsidR="00000000" w:rsidRDefault="00483732">
          <w:pPr>
            <w:pStyle w:val="068F37C57FD744E689E5626E7770DB2C"/>
          </w:pPr>
          <w:r w:rsidRPr="003969F0">
            <w:rPr>
              <w:rFonts w:hint="eastAsia"/>
              <w:lang w:val="zh-CN" w:bidi="zh-CN"/>
            </w:rPr>
            <w:t>[</w:t>
          </w:r>
          <w:r w:rsidRPr="003969F0">
            <w:rPr>
              <w:rFonts w:hint="eastAsia"/>
              <w:lang w:val="zh-CN" w:bidi="zh-CN"/>
            </w:rPr>
            <w:t>学校名称</w:t>
          </w:r>
          <w:r w:rsidRPr="003969F0">
            <w:rPr>
              <w:rFonts w:hint="eastAsia"/>
              <w:lang w:val="zh-CN" w:bidi="zh-CN"/>
            </w:rPr>
            <w:t>]</w:t>
          </w:r>
        </w:p>
      </w:docPartBody>
    </w:docPart>
    <w:docPart>
      <w:docPartPr>
        <w:name w:val="433D428AE4D745F2BCCF81300C3F30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37E6D7-1C07-4E58-A77F-18D9F003B871}"/>
      </w:docPartPr>
      <w:docPartBody>
        <w:p w:rsidR="00000000" w:rsidRDefault="00483732">
          <w:pPr>
            <w:pStyle w:val="433D428AE4D745F2BCCF81300C3F30DB"/>
          </w:pPr>
          <w:r w:rsidRPr="003969F0">
            <w:rPr>
              <w:rFonts w:hint="eastAsia"/>
              <w:lang w:val="zh-CN" w:bidi="zh-CN"/>
            </w:rPr>
            <w:t>工作经验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32"/>
    <w:rsid w:val="004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483732"/>
    <w:pPr>
      <w:keepNext/>
      <w:keepLines/>
      <w:widowControl/>
      <w:pBdr>
        <w:bottom w:val="single" w:sz="8" w:space="1" w:color="4472C4" w:themeColor="accent1"/>
      </w:pBdr>
      <w:spacing w:before="240" w:after="120" w:line="180" w:lineRule="auto"/>
      <w:jc w:val="left"/>
      <w:outlineLvl w:val="1"/>
    </w:pPr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E40F87F9394D05977B70866A5B226F">
    <w:name w:val="ADE40F87F9394D05977B70866A5B226F"/>
    <w:pPr>
      <w:widowControl w:val="0"/>
      <w:jc w:val="both"/>
    </w:pPr>
  </w:style>
  <w:style w:type="paragraph" w:customStyle="1" w:styleId="91BCB5EDF7504B60BBFDE3E9BDFCBD63">
    <w:name w:val="91BCB5EDF7504B60BBFDE3E9BDFCBD63"/>
    <w:pPr>
      <w:widowControl w:val="0"/>
      <w:jc w:val="both"/>
    </w:pPr>
  </w:style>
  <w:style w:type="paragraph" w:customStyle="1" w:styleId="F0D5CA0058F647C2ADC41B365F1B6B35">
    <w:name w:val="F0D5CA0058F647C2ADC41B365F1B6B35"/>
    <w:pPr>
      <w:widowControl w:val="0"/>
      <w:jc w:val="both"/>
    </w:pPr>
  </w:style>
  <w:style w:type="paragraph" w:customStyle="1" w:styleId="57E644F9172D4C54AA0C82705735926A">
    <w:name w:val="57E644F9172D4C54AA0C82705735926A"/>
    <w:pPr>
      <w:widowControl w:val="0"/>
      <w:jc w:val="both"/>
    </w:pPr>
  </w:style>
  <w:style w:type="paragraph" w:customStyle="1" w:styleId="FE977DD817B14FB4AB84CBC340DA45A3">
    <w:name w:val="FE977DD817B14FB4AB84CBC340DA45A3"/>
    <w:pPr>
      <w:widowControl w:val="0"/>
      <w:jc w:val="both"/>
    </w:pPr>
  </w:style>
  <w:style w:type="paragraph" w:customStyle="1" w:styleId="0A61B9FAF2EA4E1B988D84B2138D1596">
    <w:name w:val="0A61B9FAF2EA4E1B988D84B2138D1596"/>
    <w:pPr>
      <w:widowControl w:val="0"/>
      <w:jc w:val="both"/>
    </w:pPr>
  </w:style>
  <w:style w:type="paragraph" w:customStyle="1" w:styleId="BEA887472B1D4D9AB689DD0A620F6939">
    <w:name w:val="BEA887472B1D4D9AB689DD0A620F6939"/>
    <w:pPr>
      <w:widowControl w:val="0"/>
      <w:jc w:val="both"/>
    </w:pPr>
  </w:style>
  <w:style w:type="paragraph" w:customStyle="1" w:styleId="C709AAA643AC48078DE21B0906A85EF2">
    <w:name w:val="C709AAA643AC48078DE21B0906A85EF2"/>
    <w:pPr>
      <w:widowControl w:val="0"/>
      <w:jc w:val="both"/>
    </w:pPr>
  </w:style>
  <w:style w:type="paragraph" w:customStyle="1" w:styleId="AA301965FBA948CEA93C27773283E731">
    <w:name w:val="AA301965FBA948CEA93C27773283E731"/>
    <w:pPr>
      <w:widowControl w:val="0"/>
      <w:jc w:val="both"/>
    </w:pPr>
  </w:style>
  <w:style w:type="paragraph" w:customStyle="1" w:styleId="4996D5660E944497920E815D5DA31590">
    <w:name w:val="4996D5660E944497920E815D5DA31590"/>
    <w:pPr>
      <w:widowControl w:val="0"/>
      <w:jc w:val="both"/>
    </w:pPr>
  </w:style>
  <w:style w:type="character" w:styleId="a3">
    <w:name w:val="Hyperlink"/>
    <w:basedOn w:val="a0"/>
    <w:uiPriority w:val="99"/>
    <w:unhideWhenUsed/>
    <w:rPr>
      <w:rFonts w:ascii="Microsoft YaHei UI" w:eastAsia="Microsoft YaHei UI" w:hAnsi="Microsoft YaHei UI"/>
      <w:color w:val="C45911" w:themeColor="accent2" w:themeShade="BF"/>
      <w:u w:val="single"/>
    </w:rPr>
  </w:style>
  <w:style w:type="paragraph" w:customStyle="1" w:styleId="EDE0EED7D7014F898554D8126ECFA32B">
    <w:name w:val="EDE0EED7D7014F898554D8126ECFA32B"/>
    <w:pPr>
      <w:widowControl w:val="0"/>
      <w:jc w:val="both"/>
    </w:pPr>
  </w:style>
  <w:style w:type="paragraph" w:customStyle="1" w:styleId="E46345085ABB421A8527A285540FF5DD">
    <w:name w:val="E46345085ABB421A8527A285540FF5DD"/>
    <w:pPr>
      <w:widowControl w:val="0"/>
      <w:jc w:val="both"/>
    </w:pPr>
  </w:style>
  <w:style w:type="paragraph" w:customStyle="1" w:styleId="F34DF5BB19E846AA8CEC9C85E9D5A4E3">
    <w:name w:val="F34DF5BB19E846AA8CEC9C85E9D5A4E3"/>
    <w:pPr>
      <w:widowControl w:val="0"/>
      <w:jc w:val="both"/>
    </w:pPr>
  </w:style>
  <w:style w:type="paragraph" w:customStyle="1" w:styleId="CA02C6CB9326473E828ADBB46BB361D6">
    <w:name w:val="CA02C6CB9326473E828ADBB46BB361D6"/>
    <w:pPr>
      <w:widowControl w:val="0"/>
      <w:jc w:val="both"/>
    </w:pPr>
  </w:style>
  <w:style w:type="paragraph" w:customStyle="1" w:styleId="B7337BB0F2DB4B1EA1369E9D929F437F">
    <w:name w:val="B7337BB0F2DB4B1EA1369E9D929F437F"/>
    <w:pPr>
      <w:widowControl w:val="0"/>
      <w:jc w:val="both"/>
    </w:pPr>
  </w:style>
  <w:style w:type="paragraph" w:customStyle="1" w:styleId="E487CD4D861148AF9DE87D5125195852">
    <w:name w:val="E487CD4D861148AF9DE87D5125195852"/>
    <w:pPr>
      <w:widowControl w:val="0"/>
      <w:jc w:val="both"/>
    </w:pPr>
  </w:style>
  <w:style w:type="paragraph" w:customStyle="1" w:styleId="B3219CECB6E74AE88B800000315382C5">
    <w:name w:val="B3219CECB6E74AE88B800000315382C5"/>
    <w:pPr>
      <w:widowControl w:val="0"/>
      <w:jc w:val="both"/>
    </w:pPr>
  </w:style>
  <w:style w:type="paragraph" w:customStyle="1" w:styleId="068F37C57FD744E689E5626E7770DB2C">
    <w:name w:val="068F37C57FD744E689E5626E7770DB2C"/>
    <w:pPr>
      <w:widowControl w:val="0"/>
      <w:jc w:val="both"/>
    </w:pPr>
  </w:style>
  <w:style w:type="paragraph" w:customStyle="1" w:styleId="226C4A6513464D219D98578D3F167189">
    <w:name w:val="226C4A6513464D219D98578D3F167189"/>
    <w:pPr>
      <w:widowControl w:val="0"/>
      <w:jc w:val="both"/>
    </w:pPr>
  </w:style>
  <w:style w:type="paragraph" w:customStyle="1" w:styleId="658352140B744C3090D1A40C9D54620E">
    <w:name w:val="658352140B744C3090D1A40C9D54620E"/>
    <w:pPr>
      <w:widowControl w:val="0"/>
      <w:jc w:val="both"/>
    </w:pPr>
  </w:style>
  <w:style w:type="paragraph" w:customStyle="1" w:styleId="529F707F70AD4711A0AE36DF19F6019C">
    <w:name w:val="529F707F70AD4711A0AE36DF19F6019C"/>
    <w:pPr>
      <w:widowControl w:val="0"/>
      <w:jc w:val="both"/>
    </w:pPr>
  </w:style>
  <w:style w:type="paragraph" w:customStyle="1" w:styleId="31EEECA5E7DC4ED38A498804A4DE6742">
    <w:name w:val="31EEECA5E7DC4ED38A498804A4DE6742"/>
    <w:pPr>
      <w:widowControl w:val="0"/>
      <w:jc w:val="both"/>
    </w:pPr>
  </w:style>
  <w:style w:type="paragraph" w:customStyle="1" w:styleId="84497BCC98384D2AA35130A30A34FB64">
    <w:name w:val="84497BCC98384D2AA35130A30A34FB64"/>
    <w:pPr>
      <w:widowControl w:val="0"/>
      <w:jc w:val="both"/>
    </w:pPr>
  </w:style>
  <w:style w:type="paragraph" w:customStyle="1" w:styleId="BC50100EFBBA4E3C8D7F7C45785BF730">
    <w:name w:val="BC50100EFBBA4E3C8D7F7C45785BF730"/>
    <w:pPr>
      <w:widowControl w:val="0"/>
      <w:jc w:val="both"/>
    </w:pPr>
  </w:style>
  <w:style w:type="paragraph" w:customStyle="1" w:styleId="854163A39AB1416C87D9B8F40A9FE1C9">
    <w:name w:val="854163A39AB1416C87D9B8F40A9FE1C9"/>
    <w:pPr>
      <w:widowControl w:val="0"/>
      <w:jc w:val="both"/>
    </w:pPr>
  </w:style>
  <w:style w:type="paragraph" w:customStyle="1" w:styleId="433D428AE4D745F2BCCF81300C3F30DB">
    <w:name w:val="433D428AE4D745F2BCCF81300C3F30DB"/>
    <w:pPr>
      <w:widowControl w:val="0"/>
      <w:jc w:val="both"/>
    </w:pPr>
  </w:style>
  <w:style w:type="paragraph" w:customStyle="1" w:styleId="B08614DCAB614C4EA47E8CDB9F4D3C4C">
    <w:name w:val="B08614DCAB614C4EA47E8CDB9F4D3C4C"/>
    <w:pPr>
      <w:widowControl w:val="0"/>
      <w:jc w:val="both"/>
    </w:pPr>
  </w:style>
  <w:style w:type="paragraph" w:customStyle="1" w:styleId="447F98D8E5BE40619A22EED44EAAFB54">
    <w:name w:val="447F98D8E5BE40619A22EED44EAAFB54"/>
    <w:pPr>
      <w:widowControl w:val="0"/>
      <w:jc w:val="both"/>
    </w:pPr>
  </w:style>
  <w:style w:type="paragraph" w:customStyle="1" w:styleId="C87E2C0FB9A643968EA4026BD84E9B8B">
    <w:name w:val="C87E2C0FB9A643968EA4026BD84E9B8B"/>
    <w:pPr>
      <w:widowControl w:val="0"/>
      <w:jc w:val="both"/>
    </w:pPr>
  </w:style>
  <w:style w:type="paragraph" w:customStyle="1" w:styleId="89F0743D93C949B886A4EAE844B773CC">
    <w:name w:val="89F0743D93C949B886A4EAE844B773CC"/>
    <w:pPr>
      <w:widowControl w:val="0"/>
      <w:jc w:val="both"/>
    </w:pPr>
  </w:style>
  <w:style w:type="paragraph" w:customStyle="1" w:styleId="4F2B4CE93BB042F1B882E728BA645F28">
    <w:name w:val="4F2B4CE93BB042F1B882E728BA645F28"/>
    <w:pPr>
      <w:widowControl w:val="0"/>
      <w:jc w:val="both"/>
    </w:pPr>
  </w:style>
  <w:style w:type="paragraph" w:customStyle="1" w:styleId="E552F9F6840046E1825B31CCACEA3A30">
    <w:name w:val="E552F9F6840046E1825B31CCACEA3A30"/>
    <w:pPr>
      <w:widowControl w:val="0"/>
      <w:jc w:val="both"/>
    </w:pPr>
  </w:style>
  <w:style w:type="paragraph" w:customStyle="1" w:styleId="D40A61B7450746AAB76B4B4CB808A746">
    <w:name w:val="D40A61B7450746AAB76B4B4CB808A746"/>
    <w:pPr>
      <w:widowControl w:val="0"/>
      <w:jc w:val="both"/>
    </w:pPr>
  </w:style>
  <w:style w:type="paragraph" w:customStyle="1" w:styleId="F34CE9627DF942BEB4F528EB709613CF">
    <w:name w:val="F34CE9627DF942BEB4F528EB709613CF"/>
    <w:pPr>
      <w:widowControl w:val="0"/>
      <w:jc w:val="both"/>
    </w:pPr>
  </w:style>
  <w:style w:type="paragraph" w:customStyle="1" w:styleId="5710156793C54D32BEC0AB66E9ED614C">
    <w:name w:val="5710156793C54D32BEC0AB66E9ED614C"/>
    <w:pPr>
      <w:widowControl w:val="0"/>
      <w:jc w:val="both"/>
    </w:pPr>
  </w:style>
  <w:style w:type="paragraph" w:customStyle="1" w:styleId="33C6F9AEC5864619A75665CBC540E07D">
    <w:name w:val="33C6F9AEC5864619A75665CBC540E07D"/>
    <w:pPr>
      <w:widowControl w:val="0"/>
      <w:jc w:val="both"/>
    </w:pPr>
  </w:style>
  <w:style w:type="paragraph" w:customStyle="1" w:styleId="CA019F464D5148E1B707AD9D69B3FE87">
    <w:name w:val="CA019F464D5148E1B707AD9D69B3FE87"/>
    <w:pPr>
      <w:widowControl w:val="0"/>
      <w:jc w:val="both"/>
    </w:pPr>
  </w:style>
  <w:style w:type="paragraph" w:customStyle="1" w:styleId="82BCD409EB0645259D3CA5B2D2094743">
    <w:name w:val="82BCD409EB0645259D3CA5B2D2094743"/>
    <w:pPr>
      <w:widowControl w:val="0"/>
      <w:jc w:val="both"/>
    </w:pPr>
  </w:style>
  <w:style w:type="paragraph" w:customStyle="1" w:styleId="07A51B6EDFB649B69674CA9D8E474A55">
    <w:name w:val="07A51B6EDFB649B69674CA9D8E474A55"/>
    <w:pPr>
      <w:widowControl w:val="0"/>
      <w:jc w:val="both"/>
    </w:pPr>
  </w:style>
  <w:style w:type="paragraph" w:customStyle="1" w:styleId="FA3CB09E3EE248DEB4439C9E05D69972">
    <w:name w:val="FA3CB09E3EE248DEB4439C9E05D69972"/>
    <w:pPr>
      <w:widowControl w:val="0"/>
      <w:jc w:val="both"/>
    </w:pPr>
  </w:style>
  <w:style w:type="paragraph" w:customStyle="1" w:styleId="0D90710F937641C5BEE6DF1C6DFFC7C5">
    <w:name w:val="0D90710F937641C5BEE6DF1C6DFFC7C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83732"/>
    <w:rPr>
      <w:rFonts w:ascii="Microsoft YaHei UI" w:eastAsia="Microsoft YaHei UI" w:hAnsi="Microsoft YaHei UI" w:cstheme="majorBidi"/>
      <w:b/>
      <w:bCs/>
      <w:caps/>
      <w:kern w:val="0"/>
      <w:sz w:val="22"/>
      <w:szCs w:val="26"/>
    </w:rPr>
  </w:style>
  <w:style w:type="paragraph" w:customStyle="1" w:styleId="F10338C23E8442A1AA7FECFF5D3B2F9A">
    <w:name w:val="F10338C23E8442A1AA7FECFF5D3B2F9A"/>
    <w:pPr>
      <w:widowControl w:val="0"/>
      <w:jc w:val="both"/>
    </w:pPr>
  </w:style>
  <w:style w:type="paragraph" w:customStyle="1" w:styleId="E5776CD67DAE4F9CA873B1356048B2A4">
    <w:name w:val="E5776CD67DAE4F9CA873B1356048B2A4"/>
    <w:rsid w:val="00483732"/>
    <w:pPr>
      <w:widowControl w:val="0"/>
      <w:jc w:val="both"/>
    </w:pPr>
  </w:style>
  <w:style w:type="paragraph" w:customStyle="1" w:styleId="DAF5A3EB967C4DB6BB7F9CF2BA439EEC">
    <w:name w:val="DAF5A3EB967C4DB6BB7F9CF2BA439EEC"/>
    <w:rsid w:val="004837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125AE6F-0DF1-432E-9E0A-26ABF4C6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{19AC8BD4-3EC1-44C8-9DEC-0A125D89C590}tf00546271_win32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2024-04-23T16:05:00Z</dcterms:created>
  <dcterms:modified xsi:type="dcterms:W3CDTF">2024-04-23T16:18:00Z</dcterms:modified>
</cp:coreProperties>
</file>